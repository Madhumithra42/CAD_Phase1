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C4BE" w14:textId="77777777" w:rsidR="001A4993" w:rsidRPr="004E416E" w:rsidRDefault="001A4993" w:rsidP="00A235E5">
      <w:pPr>
        <w:pStyle w:val="Date"/>
        <w:jc w:val="both"/>
        <w:rPr>
          <w:b/>
          <w:bCs/>
          <w:sz w:val="32"/>
          <w:szCs w:val="24"/>
        </w:rPr>
      </w:pPr>
    </w:p>
    <w:p w14:paraId="088FECF9" w14:textId="01D9B2DF" w:rsidR="001A4993" w:rsidRPr="004E416E" w:rsidRDefault="001A4993" w:rsidP="00A235E5">
      <w:pPr>
        <w:pStyle w:val="Date"/>
        <w:jc w:val="center"/>
        <w:rPr>
          <w:b/>
          <w:bCs/>
          <w:color w:val="auto"/>
          <w:sz w:val="32"/>
          <w:szCs w:val="24"/>
        </w:rPr>
      </w:pPr>
      <w:r w:rsidRPr="004E416E">
        <w:rPr>
          <w:b/>
          <w:bCs/>
          <w:color w:val="auto"/>
          <w:sz w:val="32"/>
          <w:szCs w:val="24"/>
        </w:rPr>
        <w:t>Title: Disaster Recovery and Business Continuity Plan for On-Premises Virtual Machine on IBM Cloud Virtual Servers</w:t>
      </w:r>
    </w:p>
    <w:p w14:paraId="1482D358" w14:textId="77777777" w:rsidR="001A4993" w:rsidRPr="004E416E" w:rsidRDefault="001A4993" w:rsidP="00A235E5">
      <w:pPr>
        <w:pStyle w:val="Date"/>
        <w:jc w:val="both"/>
        <w:rPr>
          <w:sz w:val="32"/>
          <w:szCs w:val="24"/>
        </w:rPr>
      </w:pPr>
    </w:p>
    <w:p w14:paraId="6AFAA4EC" w14:textId="77777777" w:rsidR="004E416E" w:rsidRPr="004E416E" w:rsidRDefault="004E416E" w:rsidP="004E416E">
      <w:pPr>
        <w:pStyle w:val="Date"/>
        <w:jc w:val="both"/>
        <w:rPr>
          <w:sz w:val="32"/>
          <w:szCs w:val="24"/>
        </w:rPr>
      </w:pPr>
      <w:r w:rsidRPr="004E416E">
        <w:rPr>
          <w:sz w:val="32"/>
          <w:szCs w:val="24"/>
        </w:rPr>
        <w:t>To enhance the disaster recovery and business continuity plan outlined above, we can incorporate innovation-driven solutions to further bolster resilience and efficiency in safeguarding business operations. Below are some innovative approaches and technologies that can be integrated into the plan:</w:t>
      </w:r>
    </w:p>
    <w:p w14:paraId="2C95DE3B" w14:textId="77777777" w:rsidR="004E416E" w:rsidRPr="004E416E" w:rsidRDefault="004E416E" w:rsidP="004E416E">
      <w:pPr>
        <w:pStyle w:val="Date"/>
        <w:jc w:val="center"/>
        <w:rPr>
          <w:sz w:val="32"/>
          <w:szCs w:val="24"/>
        </w:rPr>
      </w:pPr>
    </w:p>
    <w:p w14:paraId="0C7B57E0" w14:textId="29512CBB" w:rsidR="004E416E" w:rsidRPr="004E416E" w:rsidRDefault="004E416E" w:rsidP="004E416E">
      <w:pPr>
        <w:pStyle w:val="Date"/>
        <w:jc w:val="center"/>
        <w:rPr>
          <w:color w:val="auto"/>
          <w:sz w:val="32"/>
          <w:szCs w:val="24"/>
        </w:rPr>
      </w:pPr>
      <w:r w:rsidRPr="004E416E">
        <w:rPr>
          <w:color w:val="auto"/>
          <w:sz w:val="32"/>
          <w:szCs w:val="24"/>
        </w:rPr>
        <w:t>1. Automated Backup and Recovery:</w:t>
      </w:r>
    </w:p>
    <w:p w14:paraId="72E6E910" w14:textId="721AE3FD" w:rsidR="004E416E" w:rsidRPr="004E416E" w:rsidRDefault="004E416E" w:rsidP="004E416E">
      <w:pPr>
        <w:pStyle w:val="Date"/>
        <w:jc w:val="both"/>
        <w:rPr>
          <w:sz w:val="32"/>
          <w:szCs w:val="24"/>
        </w:rPr>
      </w:pPr>
      <w:r w:rsidRPr="004E416E">
        <w:rPr>
          <w:sz w:val="32"/>
          <w:szCs w:val="24"/>
        </w:rPr>
        <w:t>Implement an automated backup and recovery solution that utilizes artificial intelligence (AI) algorithms to intelligently schedule backups, optimize storage, and streamline recovery processes. This ensures minimal manual intervention and faster recovery times.</w:t>
      </w:r>
    </w:p>
    <w:p w14:paraId="1F880FF6" w14:textId="77777777" w:rsidR="004E416E" w:rsidRPr="004E416E" w:rsidRDefault="004E416E" w:rsidP="004E416E">
      <w:pPr>
        <w:pStyle w:val="Date"/>
        <w:jc w:val="both"/>
        <w:rPr>
          <w:sz w:val="32"/>
          <w:szCs w:val="24"/>
        </w:rPr>
      </w:pPr>
    </w:p>
    <w:p w14:paraId="41D921AA" w14:textId="7D178902" w:rsidR="004E416E" w:rsidRPr="004E416E" w:rsidRDefault="004E416E" w:rsidP="004E416E">
      <w:pPr>
        <w:pStyle w:val="Date"/>
        <w:jc w:val="center"/>
        <w:rPr>
          <w:color w:val="auto"/>
          <w:sz w:val="32"/>
          <w:szCs w:val="24"/>
        </w:rPr>
      </w:pPr>
      <w:r w:rsidRPr="004E416E">
        <w:rPr>
          <w:color w:val="auto"/>
          <w:sz w:val="32"/>
          <w:szCs w:val="24"/>
        </w:rPr>
        <w:t>2. Blockchain for Data Integrity:</w:t>
      </w:r>
    </w:p>
    <w:p w14:paraId="41ED53AB" w14:textId="7EE45CFC" w:rsidR="004E416E" w:rsidRPr="004E416E" w:rsidRDefault="004E416E" w:rsidP="004E416E">
      <w:pPr>
        <w:pStyle w:val="Date"/>
        <w:jc w:val="both"/>
        <w:rPr>
          <w:sz w:val="32"/>
          <w:szCs w:val="24"/>
        </w:rPr>
      </w:pPr>
      <w:r w:rsidRPr="004E416E">
        <w:rPr>
          <w:sz w:val="32"/>
          <w:szCs w:val="24"/>
        </w:rPr>
        <w:t>Utilize blockchain technology to ensure the integrity and security of critical data backups. Blockchain can provide an immutable ledger for tracking changes to data, enhancing trust and reliability during the recovery process.</w:t>
      </w:r>
    </w:p>
    <w:p w14:paraId="48AFA9F4" w14:textId="77777777" w:rsidR="004E416E" w:rsidRPr="004E416E" w:rsidRDefault="004E416E" w:rsidP="004E416E">
      <w:pPr>
        <w:pStyle w:val="Date"/>
        <w:jc w:val="both"/>
        <w:rPr>
          <w:sz w:val="32"/>
          <w:szCs w:val="24"/>
        </w:rPr>
      </w:pPr>
    </w:p>
    <w:p w14:paraId="1617BF86" w14:textId="7C67AFE9" w:rsidR="004E416E" w:rsidRPr="004E416E" w:rsidRDefault="004E416E" w:rsidP="004E416E">
      <w:pPr>
        <w:pStyle w:val="Date"/>
        <w:jc w:val="center"/>
        <w:rPr>
          <w:color w:val="auto"/>
          <w:sz w:val="32"/>
          <w:szCs w:val="24"/>
        </w:rPr>
      </w:pPr>
      <w:r w:rsidRPr="004E416E">
        <w:rPr>
          <w:color w:val="auto"/>
          <w:sz w:val="32"/>
          <w:szCs w:val="24"/>
        </w:rPr>
        <w:t>3. Machine Learning for Predictive Analysis:</w:t>
      </w:r>
    </w:p>
    <w:p w14:paraId="281B2EE7" w14:textId="5D26A386" w:rsidR="004E416E" w:rsidRPr="004E416E" w:rsidRDefault="004E416E" w:rsidP="004E416E">
      <w:pPr>
        <w:pStyle w:val="Date"/>
        <w:jc w:val="both"/>
        <w:rPr>
          <w:sz w:val="32"/>
          <w:szCs w:val="24"/>
        </w:rPr>
      </w:pPr>
      <w:r w:rsidRPr="004E416E">
        <w:rPr>
          <w:sz w:val="32"/>
          <w:szCs w:val="24"/>
        </w:rPr>
        <w:t xml:space="preserve">Integrate machine learning algorithms to </w:t>
      </w:r>
      <w:r w:rsidRPr="004E416E">
        <w:rPr>
          <w:sz w:val="32"/>
          <w:szCs w:val="24"/>
        </w:rPr>
        <w:t>analyse</w:t>
      </w:r>
      <w:r w:rsidRPr="004E416E">
        <w:rPr>
          <w:sz w:val="32"/>
          <w:szCs w:val="24"/>
        </w:rPr>
        <w:t xml:space="preserve"> historical data, system performance, and potential failure patterns. By predicting potential failure points, proactive measures can be taken to prevent disasters and minimize downtime.</w:t>
      </w:r>
    </w:p>
    <w:p w14:paraId="35E328BD" w14:textId="77777777" w:rsidR="004E416E" w:rsidRPr="004E416E" w:rsidRDefault="004E416E" w:rsidP="004E416E">
      <w:pPr>
        <w:pStyle w:val="Date"/>
        <w:jc w:val="both"/>
        <w:rPr>
          <w:sz w:val="32"/>
          <w:szCs w:val="24"/>
        </w:rPr>
      </w:pPr>
    </w:p>
    <w:p w14:paraId="669EA5D0" w14:textId="1A5DA5B6" w:rsidR="004E416E" w:rsidRPr="004E416E" w:rsidRDefault="004E416E" w:rsidP="004E416E">
      <w:pPr>
        <w:pStyle w:val="Date"/>
        <w:jc w:val="center"/>
        <w:rPr>
          <w:color w:val="auto"/>
          <w:sz w:val="32"/>
          <w:szCs w:val="24"/>
        </w:rPr>
      </w:pPr>
      <w:r w:rsidRPr="004E416E">
        <w:rPr>
          <w:color w:val="auto"/>
          <w:sz w:val="32"/>
          <w:szCs w:val="24"/>
        </w:rPr>
        <w:t>4. Multi-Cloud Redundancy:</w:t>
      </w:r>
    </w:p>
    <w:p w14:paraId="6F4BFD84" w14:textId="5EE9FB6D" w:rsidR="004E416E" w:rsidRPr="004E416E" w:rsidRDefault="004E416E" w:rsidP="004E416E">
      <w:pPr>
        <w:pStyle w:val="Date"/>
        <w:jc w:val="both"/>
        <w:rPr>
          <w:sz w:val="32"/>
          <w:szCs w:val="24"/>
        </w:rPr>
      </w:pPr>
      <w:r w:rsidRPr="004E416E">
        <w:rPr>
          <w:sz w:val="32"/>
          <w:szCs w:val="24"/>
        </w:rPr>
        <w:t>Implement a multi-cloud strategy by replicating critical data and workloads across multiple cloud providers in addition to IBM Cloud Virtual Servers. This approach provides redundancy and ensures business continuity even if one cloud provider faces a significant outage.</w:t>
      </w:r>
    </w:p>
    <w:p w14:paraId="5149B2CE" w14:textId="77777777" w:rsidR="004E416E" w:rsidRPr="004E416E" w:rsidRDefault="004E416E" w:rsidP="004E416E">
      <w:pPr>
        <w:pStyle w:val="Date"/>
        <w:jc w:val="center"/>
        <w:rPr>
          <w:sz w:val="32"/>
          <w:szCs w:val="24"/>
        </w:rPr>
      </w:pPr>
    </w:p>
    <w:p w14:paraId="135D5A70" w14:textId="2E639FA4" w:rsidR="004E416E" w:rsidRPr="004E416E" w:rsidRDefault="004E416E" w:rsidP="004E416E">
      <w:pPr>
        <w:pStyle w:val="Date"/>
        <w:jc w:val="center"/>
        <w:rPr>
          <w:color w:val="auto"/>
          <w:sz w:val="32"/>
          <w:szCs w:val="24"/>
        </w:rPr>
      </w:pPr>
      <w:r w:rsidRPr="004E416E">
        <w:rPr>
          <w:color w:val="auto"/>
          <w:sz w:val="32"/>
          <w:szCs w:val="24"/>
        </w:rPr>
        <w:t>5. Microservices Architecture:</w:t>
      </w:r>
    </w:p>
    <w:p w14:paraId="7F6326BE" w14:textId="16612E66" w:rsidR="004E416E" w:rsidRPr="004E416E" w:rsidRDefault="004E416E" w:rsidP="004E416E">
      <w:pPr>
        <w:pStyle w:val="Date"/>
        <w:jc w:val="both"/>
        <w:rPr>
          <w:sz w:val="32"/>
          <w:szCs w:val="24"/>
        </w:rPr>
      </w:pPr>
      <w:r w:rsidRPr="004E416E">
        <w:rPr>
          <w:sz w:val="32"/>
          <w:szCs w:val="24"/>
        </w:rPr>
        <w:t>Adopt a microservices architecture for the on-premises virtual machine, allowing for easier scalability, flexibility, and rapid recovery of specific components in the event of a disaster. This modular approach minimizes the impact of failures and accelerates recovery.</w:t>
      </w:r>
    </w:p>
    <w:p w14:paraId="19D23FBC" w14:textId="77777777" w:rsidR="004E416E" w:rsidRPr="004E416E" w:rsidRDefault="004E416E" w:rsidP="004E416E">
      <w:pPr>
        <w:pStyle w:val="Date"/>
        <w:jc w:val="both"/>
        <w:rPr>
          <w:sz w:val="32"/>
          <w:szCs w:val="24"/>
        </w:rPr>
      </w:pPr>
    </w:p>
    <w:p w14:paraId="31E3DAC0" w14:textId="4BBDDFF5" w:rsidR="004E416E" w:rsidRPr="004E416E" w:rsidRDefault="004E416E" w:rsidP="004E416E">
      <w:pPr>
        <w:pStyle w:val="Date"/>
        <w:jc w:val="center"/>
        <w:rPr>
          <w:color w:val="auto"/>
          <w:sz w:val="32"/>
          <w:szCs w:val="24"/>
        </w:rPr>
      </w:pPr>
      <w:r w:rsidRPr="004E416E">
        <w:rPr>
          <w:color w:val="auto"/>
          <w:sz w:val="32"/>
          <w:szCs w:val="24"/>
        </w:rPr>
        <w:t>6. Zero Trust Security Model:</w:t>
      </w:r>
    </w:p>
    <w:p w14:paraId="0D4BCE38" w14:textId="56043683" w:rsidR="004E416E" w:rsidRPr="004E416E" w:rsidRDefault="004E416E" w:rsidP="004E416E">
      <w:pPr>
        <w:pStyle w:val="Date"/>
        <w:jc w:val="both"/>
        <w:rPr>
          <w:sz w:val="32"/>
          <w:szCs w:val="24"/>
        </w:rPr>
      </w:pPr>
      <w:r w:rsidRPr="004E416E">
        <w:rPr>
          <w:sz w:val="32"/>
          <w:szCs w:val="24"/>
        </w:rPr>
        <w:lastRenderedPageBreak/>
        <w:t>Implement a Zero Trust security model, wherein access to the virtual machine and critical systems is continuously authenticated and authorized, regardless of location. This enhances security and reduces the risk of unauthorized access during recovery.</w:t>
      </w:r>
    </w:p>
    <w:p w14:paraId="30330559" w14:textId="77777777" w:rsidR="004E416E" w:rsidRPr="004E416E" w:rsidRDefault="004E416E" w:rsidP="004E416E">
      <w:pPr>
        <w:pStyle w:val="Date"/>
        <w:jc w:val="both"/>
        <w:rPr>
          <w:sz w:val="32"/>
          <w:szCs w:val="24"/>
        </w:rPr>
      </w:pPr>
    </w:p>
    <w:p w14:paraId="3060FA5B" w14:textId="797763F4" w:rsidR="004E416E" w:rsidRPr="004E416E" w:rsidRDefault="004E416E" w:rsidP="004E416E">
      <w:pPr>
        <w:pStyle w:val="Date"/>
        <w:jc w:val="center"/>
        <w:rPr>
          <w:color w:val="auto"/>
          <w:sz w:val="32"/>
          <w:szCs w:val="24"/>
        </w:rPr>
      </w:pPr>
      <w:r w:rsidRPr="004E416E">
        <w:rPr>
          <w:color w:val="auto"/>
          <w:sz w:val="32"/>
          <w:szCs w:val="24"/>
        </w:rPr>
        <w:t>7. Disaster Recovery as a Service (DRaaS):</w:t>
      </w:r>
    </w:p>
    <w:p w14:paraId="1371326E" w14:textId="05E5745D" w:rsidR="004E416E" w:rsidRPr="004E416E" w:rsidRDefault="004E416E" w:rsidP="004E416E">
      <w:pPr>
        <w:pStyle w:val="Date"/>
        <w:jc w:val="both"/>
        <w:rPr>
          <w:sz w:val="32"/>
          <w:szCs w:val="24"/>
        </w:rPr>
      </w:pPr>
      <w:r w:rsidRPr="004E416E">
        <w:rPr>
          <w:sz w:val="32"/>
          <w:szCs w:val="24"/>
        </w:rPr>
        <w:t>Consider utilizing DRaaS solutions that provide a scalable and cost-effective disaster recovery platform. DRaaS offers automated failover, minimal RTO, and seamless integration with on-premises and cloud-based environments.</w:t>
      </w:r>
    </w:p>
    <w:p w14:paraId="78A8505E" w14:textId="77777777" w:rsidR="004E416E" w:rsidRPr="004E416E" w:rsidRDefault="004E416E" w:rsidP="004E416E">
      <w:pPr>
        <w:pStyle w:val="Date"/>
        <w:jc w:val="both"/>
        <w:rPr>
          <w:sz w:val="32"/>
          <w:szCs w:val="24"/>
        </w:rPr>
      </w:pPr>
    </w:p>
    <w:p w14:paraId="6C201F01" w14:textId="677395AD" w:rsidR="004E416E" w:rsidRPr="004E416E" w:rsidRDefault="004E416E" w:rsidP="004E416E">
      <w:pPr>
        <w:pStyle w:val="Date"/>
        <w:jc w:val="center"/>
        <w:rPr>
          <w:sz w:val="32"/>
          <w:szCs w:val="24"/>
        </w:rPr>
      </w:pPr>
      <w:r w:rsidRPr="004E416E">
        <w:rPr>
          <w:color w:val="auto"/>
          <w:sz w:val="32"/>
          <w:szCs w:val="24"/>
        </w:rPr>
        <w:t>8. Augmented Reality (AR) for Recovery Training:</w:t>
      </w:r>
    </w:p>
    <w:p w14:paraId="2752691E" w14:textId="7C0A03C6" w:rsidR="004E416E" w:rsidRPr="004E416E" w:rsidRDefault="004E416E" w:rsidP="004E416E">
      <w:pPr>
        <w:pStyle w:val="Date"/>
        <w:jc w:val="both"/>
        <w:rPr>
          <w:sz w:val="32"/>
          <w:szCs w:val="24"/>
        </w:rPr>
      </w:pPr>
      <w:r w:rsidRPr="004E416E">
        <w:rPr>
          <w:sz w:val="32"/>
          <w:szCs w:val="24"/>
        </w:rPr>
        <w:t xml:space="preserve"> Leverage augmented reality to provide immersive training for recovery teams. AR can simulate disaster scenarios and guide recovery procedures, ensuring that teams are well-prepared and can respond swiftly during a real disaster.</w:t>
      </w:r>
    </w:p>
    <w:p w14:paraId="1F977233" w14:textId="77777777" w:rsidR="004E416E" w:rsidRPr="004E416E" w:rsidRDefault="004E416E" w:rsidP="004E416E">
      <w:pPr>
        <w:pStyle w:val="Date"/>
        <w:jc w:val="both"/>
        <w:rPr>
          <w:sz w:val="32"/>
          <w:szCs w:val="24"/>
        </w:rPr>
      </w:pPr>
    </w:p>
    <w:p w14:paraId="1004E140" w14:textId="4B018A2B" w:rsidR="004E416E" w:rsidRPr="004E416E" w:rsidRDefault="004E416E" w:rsidP="004E416E">
      <w:pPr>
        <w:pStyle w:val="Date"/>
        <w:jc w:val="center"/>
        <w:rPr>
          <w:color w:val="auto"/>
          <w:sz w:val="32"/>
          <w:szCs w:val="24"/>
        </w:rPr>
      </w:pPr>
      <w:r w:rsidRPr="004E416E">
        <w:rPr>
          <w:color w:val="auto"/>
          <w:sz w:val="32"/>
          <w:szCs w:val="24"/>
        </w:rPr>
        <w:t>9. Real-time Monitoring and Analytics:</w:t>
      </w:r>
    </w:p>
    <w:p w14:paraId="26421C1C" w14:textId="55EB4D20" w:rsidR="004E416E" w:rsidRPr="004E416E" w:rsidRDefault="004E416E" w:rsidP="004E416E">
      <w:pPr>
        <w:pStyle w:val="Date"/>
        <w:jc w:val="both"/>
        <w:rPr>
          <w:sz w:val="32"/>
          <w:szCs w:val="24"/>
        </w:rPr>
      </w:pPr>
      <w:r w:rsidRPr="004E416E">
        <w:rPr>
          <w:sz w:val="32"/>
          <w:szCs w:val="24"/>
        </w:rPr>
        <w:t xml:space="preserve"> Employ real-time monitoring tools combined with advanced analytics to continuously monitor system health and performance. This allows for proactive identification of potential issues and timely intervention to prevent disasters.</w:t>
      </w:r>
    </w:p>
    <w:p w14:paraId="513D1911" w14:textId="77777777" w:rsidR="004E416E" w:rsidRPr="004E416E" w:rsidRDefault="004E416E" w:rsidP="004E416E">
      <w:pPr>
        <w:pStyle w:val="Date"/>
        <w:jc w:val="both"/>
        <w:rPr>
          <w:sz w:val="32"/>
          <w:szCs w:val="24"/>
        </w:rPr>
      </w:pPr>
    </w:p>
    <w:p w14:paraId="2FF7722D" w14:textId="5A20E0B1" w:rsidR="004E416E" w:rsidRPr="004E416E" w:rsidRDefault="004E416E" w:rsidP="004E416E">
      <w:pPr>
        <w:pStyle w:val="Date"/>
        <w:jc w:val="center"/>
        <w:rPr>
          <w:sz w:val="32"/>
          <w:szCs w:val="24"/>
        </w:rPr>
      </w:pPr>
      <w:r w:rsidRPr="004E416E">
        <w:rPr>
          <w:color w:val="auto"/>
          <w:sz w:val="32"/>
          <w:szCs w:val="24"/>
        </w:rPr>
        <w:t>10. Incorporate Quantum Computing for Rapid Recovery:</w:t>
      </w:r>
    </w:p>
    <w:p w14:paraId="42E3E963" w14:textId="039C65CB" w:rsidR="004E416E" w:rsidRPr="004E416E" w:rsidRDefault="004E416E" w:rsidP="004E416E">
      <w:pPr>
        <w:pStyle w:val="Date"/>
        <w:jc w:val="both"/>
        <w:rPr>
          <w:sz w:val="32"/>
          <w:szCs w:val="24"/>
        </w:rPr>
      </w:pPr>
      <w:r w:rsidRPr="004E416E">
        <w:rPr>
          <w:sz w:val="32"/>
          <w:szCs w:val="24"/>
        </w:rPr>
        <w:t>Explore the potential of quantum computing to accelerate data recovery processes significantly. Quantum computing can handle complex computations at a pace beyond classical computing, ensuring rapid recovery of critical data.</w:t>
      </w:r>
    </w:p>
    <w:p w14:paraId="50952EF9" w14:textId="2D3CCAC1" w:rsidR="00E165E3" w:rsidRPr="004E416E" w:rsidRDefault="004E416E" w:rsidP="004E416E">
      <w:pPr>
        <w:pStyle w:val="Date"/>
        <w:jc w:val="both"/>
        <w:rPr>
          <w:sz w:val="32"/>
          <w:szCs w:val="24"/>
        </w:rPr>
      </w:pPr>
      <w:r w:rsidRPr="004E416E">
        <w:rPr>
          <w:sz w:val="32"/>
          <w:szCs w:val="24"/>
        </w:rPr>
        <w:t>By integrating these innovative approaches into the disaster recovery and business continuity plan, we can enhance the organization's ability to respond to unforeseen disasters, minimize downtime, and uphold service delivery commitments, ultimately leading to a more resilient and agile business operation.</w:t>
      </w:r>
    </w:p>
    <w:sectPr w:rsidR="00E165E3" w:rsidRPr="004E416E" w:rsidSect="004E416E">
      <w:footerReference w:type="default" r:id="rId7"/>
      <w:pgSz w:w="11907" w:h="16839"/>
      <w:pgMar w:top="1440" w:right="1800" w:bottom="1080" w:left="1800" w:header="720" w:footer="720" w:gutter="0"/>
      <w:pgBorders w:offsetFrom="page">
        <w:top w:val="threeDEmboss" w:sz="24" w:space="24" w:color="000000" w:themeColor="text1" w:shadow="1"/>
        <w:left w:val="threeDEmboss" w:sz="24" w:space="24" w:color="000000" w:themeColor="text1" w:shadow="1"/>
        <w:bottom w:val="threeDEngrave" w:sz="24" w:space="24" w:color="000000" w:themeColor="text1" w:shadow="1"/>
        <w:right w:val="threeDEngrave" w:sz="24" w:space="24" w:color="000000" w:themeColor="text1"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02D2" w14:textId="77777777" w:rsidR="00A01B16" w:rsidRDefault="00A01B16">
      <w:pPr>
        <w:spacing w:after="0" w:line="240" w:lineRule="auto"/>
      </w:pPr>
      <w:r>
        <w:separator/>
      </w:r>
    </w:p>
    <w:p w14:paraId="2B1006BC" w14:textId="77777777" w:rsidR="00A01B16" w:rsidRDefault="00A01B16"/>
  </w:endnote>
  <w:endnote w:type="continuationSeparator" w:id="0">
    <w:p w14:paraId="2C33A7A8" w14:textId="77777777" w:rsidR="00A01B16" w:rsidRDefault="00A01B16">
      <w:pPr>
        <w:spacing w:after="0" w:line="240" w:lineRule="auto"/>
      </w:pPr>
      <w:r>
        <w:continuationSeparator/>
      </w:r>
    </w:p>
    <w:p w14:paraId="54B3B1A5" w14:textId="77777777" w:rsidR="00A01B16" w:rsidRDefault="00A01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FCE9" w14:textId="77777777" w:rsidR="00E165E3" w:rsidRDefault="00A061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D344" w14:textId="77777777" w:rsidR="00A01B16" w:rsidRDefault="00A01B16">
      <w:pPr>
        <w:spacing w:after="0" w:line="240" w:lineRule="auto"/>
      </w:pPr>
      <w:r>
        <w:separator/>
      </w:r>
    </w:p>
    <w:p w14:paraId="10BCCCAB" w14:textId="77777777" w:rsidR="00A01B16" w:rsidRDefault="00A01B16"/>
  </w:footnote>
  <w:footnote w:type="continuationSeparator" w:id="0">
    <w:p w14:paraId="66564E6E" w14:textId="77777777" w:rsidR="00A01B16" w:rsidRDefault="00A01B16">
      <w:pPr>
        <w:spacing w:after="0" w:line="240" w:lineRule="auto"/>
      </w:pPr>
      <w:r>
        <w:continuationSeparator/>
      </w:r>
    </w:p>
    <w:p w14:paraId="180BB4B8" w14:textId="77777777" w:rsidR="00A01B16" w:rsidRDefault="00A01B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99020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52"/>
    <w:rsid w:val="000E2652"/>
    <w:rsid w:val="001A4993"/>
    <w:rsid w:val="004E416E"/>
    <w:rsid w:val="007003A7"/>
    <w:rsid w:val="007B298A"/>
    <w:rsid w:val="00872704"/>
    <w:rsid w:val="009A0352"/>
    <w:rsid w:val="00A01B16"/>
    <w:rsid w:val="00A06177"/>
    <w:rsid w:val="00A235E5"/>
    <w:rsid w:val="00D276C4"/>
    <w:rsid w:val="00DB7611"/>
    <w:rsid w:val="00E165E3"/>
    <w:rsid w:val="00F37C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E609"/>
  <w15:chartTrackingRefBased/>
  <w15:docId w15:val="{1C80C695-470D-D147-97DF-9A878513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OneDrive\Documents\%7bE6E19AB5-C994-704E-B5DE-9821BE4E60FF%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{E6E19AB5-C994-704E-B5DE-9821BE4E60FF}tf50002044</Template>
  <TotalTime>1</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Madhumithra P</dc:creator>
  <cp:keywords/>
  <dc:description/>
  <cp:lastModifiedBy>madhu mithra</cp:lastModifiedBy>
  <cp:revision>2</cp:revision>
  <dcterms:created xsi:type="dcterms:W3CDTF">2023-10-09T03:26:00Z</dcterms:created>
  <dcterms:modified xsi:type="dcterms:W3CDTF">2023-10-09T03:26:00Z</dcterms:modified>
</cp:coreProperties>
</file>